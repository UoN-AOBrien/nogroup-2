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E0B7A7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9D8E4B" w14:textId="3BBC4E67" w:rsidR="00692703" w:rsidRPr="00CF1A49" w:rsidRDefault="00252D8B" w:rsidP="00913946">
            <w:pPr>
              <w:pStyle w:val="Title"/>
            </w:pPr>
            <w:r>
              <w:t>game title</w:t>
            </w:r>
          </w:p>
          <w:p w14:paraId="5F68B04E" w14:textId="398DD274" w:rsidR="00692703" w:rsidRPr="00CF1A49" w:rsidRDefault="00252D8B" w:rsidP="00913946">
            <w:pPr>
              <w:pStyle w:val="ContactInfo"/>
              <w:contextualSpacing w:val="0"/>
            </w:pPr>
            <w:r>
              <w:t>DESCRIPTION</w:t>
            </w:r>
          </w:p>
          <w:p w14:paraId="4E40911A" w14:textId="493C8223" w:rsidR="00692703" w:rsidRPr="00CF1A49" w:rsidRDefault="00252D8B" w:rsidP="00913946">
            <w:pPr>
              <w:pStyle w:val="ContactInfoEmphasis"/>
              <w:contextualSpacing w:val="0"/>
            </w:pPr>
            <w:r w:rsidRPr="00252D8B">
              <w:rPr>
                <w:color w:val="C66E8D" w:themeColor="accent5" w:themeTint="99"/>
              </w:rPr>
              <w:t xml:space="preserve">Alexander O’Brien, </w:t>
            </w:r>
            <w:proofErr w:type="spellStart"/>
            <w:r w:rsidRPr="00252D8B">
              <w:rPr>
                <w:color w:val="C66E8D" w:themeColor="accent5" w:themeTint="99"/>
              </w:rPr>
              <w:t>Harri</w:t>
            </w:r>
            <w:proofErr w:type="spellEnd"/>
            <w:r w:rsidRPr="00252D8B">
              <w:rPr>
                <w:color w:val="C66E8D" w:themeColor="accent5" w:themeTint="99"/>
              </w:rPr>
              <w:t xml:space="preserve"> Prasad, </w:t>
            </w:r>
            <w:proofErr w:type="spellStart"/>
            <w:r w:rsidRPr="00252D8B">
              <w:rPr>
                <w:color w:val="C66E8D" w:themeColor="accent5" w:themeTint="99"/>
              </w:rPr>
              <w:t>Hongyuan</w:t>
            </w:r>
            <w:proofErr w:type="spellEnd"/>
            <w:r w:rsidRPr="00252D8B">
              <w:rPr>
                <w:color w:val="C66E8D" w:themeColor="accent5" w:themeTint="99"/>
              </w:rPr>
              <w:t xml:space="preserve"> Wei, Peggy Wong</w:t>
            </w:r>
          </w:p>
        </w:tc>
      </w:tr>
      <w:tr w:rsidR="005579C9" w:rsidRPr="00CF1A49" w14:paraId="7D31A486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96545C0" w14:textId="77777777" w:rsidR="005579C9" w:rsidRDefault="005579C9" w:rsidP="005579C9"/>
        </w:tc>
      </w:tr>
    </w:tbl>
    <w:p w14:paraId="092D9C74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3C8DF130" w14:textId="77777777" w:rsidTr="00BB7E51">
        <w:trPr>
          <w:trHeight w:val="8914"/>
        </w:trPr>
        <w:tc>
          <w:tcPr>
            <w:tcW w:w="9290" w:type="dxa"/>
          </w:tcPr>
          <w:p w14:paraId="2FE3EAD1" w14:textId="2C489B86" w:rsidR="005579C9" w:rsidRPr="00252D8B" w:rsidRDefault="00252D8B" w:rsidP="00BB7E51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  <w:r w:rsidRPr="00252D8B">
              <w:rPr>
                <w:color w:val="5E2438" w:themeColor="accent5" w:themeShade="BF"/>
                <w:sz w:val="28"/>
                <w:szCs w:val="28"/>
              </w:rPr>
              <w:t>Game CONcept</w:t>
            </w:r>
          </w:p>
          <w:p w14:paraId="4C5C6AE3" w14:textId="77777777" w:rsidR="00FA6A0E" w:rsidRDefault="00252D8B" w:rsidP="005579C9">
            <w:pPr>
              <w:rPr>
                <w:sz w:val="28"/>
                <w:szCs w:val="28"/>
              </w:rPr>
            </w:pPr>
            <w:r w:rsidRPr="00252D8B">
              <w:rPr>
                <w:sz w:val="28"/>
                <w:szCs w:val="28"/>
              </w:rPr>
              <w:t xml:space="preserve">Play as a rolling skull trying to find their </w:t>
            </w:r>
            <w:r>
              <w:rPr>
                <w:sz w:val="28"/>
                <w:szCs w:val="28"/>
              </w:rPr>
              <w:t xml:space="preserve">skeletal </w:t>
            </w:r>
            <w:r w:rsidRPr="00252D8B">
              <w:rPr>
                <w:sz w:val="28"/>
                <w:szCs w:val="28"/>
              </w:rPr>
              <w:t>body back again</w:t>
            </w:r>
            <w:r>
              <w:rPr>
                <w:sz w:val="28"/>
                <w:szCs w:val="28"/>
              </w:rPr>
              <w:t xml:space="preserve">, as you traverse </w:t>
            </w:r>
            <w:r w:rsidR="00FA6A0E">
              <w:rPr>
                <w:sz w:val="28"/>
                <w:szCs w:val="28"/>
              </w:rPr>
              <w:t xml:space="preserve">the graveyard you hear a rustle from the bushes. </w:t>
            </w:r>
            <w:r w:rsidRPr="00252D8B">
              <w:rPr>
                <w:sz w:val="28"/>
                <w:szCs w:val="28"/>
              </w:rPr>
              <w:t xml:space="preserve">Unfortunately </w:t>
            </w:r>
            <w:r w:rsidR="00FA6A0E">
              <w:rPr>
                <w:sz w:val="28"/>
                <w:szCs w:val="28"/>
              </w:rPr>
              <w:t>some</w:t>
            </w:r>
            <w:r w:rsidRPr="00252D8B">
              <w:rPr>
                <w:sz w:val="28"/>
                <w:szCs w:val="28"/>
              </w:rPr>
              <w:t xml:space="preserve"> dogs have set their eyes on you! Launch magical bones as you roll through the pack of puppies to satiate their need for bones – if you don’t you’ll end up as their next chew to</w:t>
            </w:r>
            <w:r w:rsidR="00FA6A0E">
              <w:rPr>
                <w:sz w:val="28"/>
                <w:szCs w:val="28"/>
              </w:rPr>
              <w:t>y. Make your way through to find your body and be reunited at last…</w:t>
            </w:r>
          </w:p>
          <w:p w14:paraId="45430C72" w14:textId="77777777" w:rsidR="00FA6A0E" w:rsidRDefault="00FA6A0E" w:rsidP="00FA6A0E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</w:p>
          <w:p w14:paraId="18DFD9D4" w14:textId="0007C5FC" w:rsidR="00FA6A0E" w:rsidRDefault="00FA6A0E" w:rsidP="00FA6A0E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  <w:r w:rsidRPr="00252D8B">
              <w:rPr>
                <w:color w:val="5E2438" w:themeColor="accent5" w:themeShade="BF"/>
                <w:sz w:val="28"/>
                <w:szCs w:val="28"/>
              </w:rPr>
              <w:t xml:space="preserve">Game </w:t>
            </w:r>
            <w:r>
              <w:rPr>
                <w:color w:val="5E2438" w:themeColor="accent5" w:themeShade="BF"/>
                <w:sz w:val="28"/>
                <w:szCs w:val="28"/>
              </w:rPr>
              <w:t>includes</w:t>
            </w:r>
          </w:p>
          <w:p w14:paraId="3C1347BC" w14:textId="09E5FC6B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levels each scaling in difficulty and 1 final boss level </w:t>
            </w:r>
          </w:p>
          <w:p w14:paraId="3FCC2E7E" w14:textId="43D3D1BD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 spawning of dogs </w:t>
            </w:r>
          </w:p>
          <w:p w14:paraId="302206C5" w14:textId="24BA9ED1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 bullet power ups </w:t>
            </w:r>
          </w:p>
          <w:p w14:paraId="266B83AE" w14:textId="0C683FE1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Life system </w:t>
            </w:r>
          </w:p>
          <w:p w14:paraId="166750D7" w14:textId="2A0D845C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system </w:t>
            </w:r>
          </w:p>
          <w:p w14:paraId="3882D1F6" w14:textId="06E6F055" w:rsidR="00FA6A0E" w:rsidRDefault="00FA6A0E" w:rsidP="00FA6A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Spooky bones </w:t>
            </w:r>
          </w:p>
          <w:p w14:paraId="67E13C9A" w14:textId="77777777" w:rsidR="00FA6A0E" w:rsidRDefault="00FA6A0E" w:rsidP="00FA6A0E">
            <w:pPr>
              <w:rPr>
                <w:sz w:val="28"/>
                <w:szCs w:val="28"/>
              </w:rPr>
            </w:pPr>
          </w:p>
          <w:p w14:paraId="25293078" w14:textId="77777777" w:rsidR="00FA6A0E" w:rsidRDefault="00FA6A0E" w:rsidP="00FA6A0E">
            <w:pPr>
              <w:pStyle w:val="Heading2"/>
              <w:outlineLvl w:val="1"/>
              <w:rPr>
                <w:color w:val="5E2438" w:themeColor="accent5" w:themeShade="BF"/>
                <w:sz w:val="28"/>
                <w:szCs w:val="28"/>
              </w:rPr>
            </w:pPr>
            <w:r w:rsidRPr="00FA6A0E">
              <w:rPr>
                <w:color w:val="5E2438" w:themeColor="accent5" w:themeShade="BF"/>
                <w:sz w:val="28"/>
                <w:szCs w:val="28"/>
              </w:rPr>
              <w:t>How to play</w:t>
            </w:r>
          </w:p>
          <w:p w14:paraId="6007398A" w14:textId="51FC2B68" w:rsidR="00FA6A0E" w:rsidRDefault="00FA6A0E" w:rsidP="00FA6A0E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Use your mouse to move your character and press down on the left button to shoot a bone at the oncoming dogs. Pick up star bullet powerups to shoot bullets in 4 directions. You can also pick up extra lives, be sure not to run out or it is game over! Press p on your keyboard to pause the game or to look at the instructions again. Press esc to go back to the main menu. </w:t>
            </w:r>
          </w:p>
          <w:p w14:paraId="3604E1C5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275E6A04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1C8AC84E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2D1BC567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0A3BCCA4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610974E5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4497A703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4FFB360A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217522CA" w14:textId="77777777" w:rsidR="00FA6A0E" w:rsidRDefault="00FA6A0E" w:rsidP="00FA6A0E">
            <w:pPr>
              <w:rPr>
                <w:sz w:val="28"/>
                <w:szCs w:val="24"/>
              </w:rPr>
            </w:pPr>
          </w:p>
          <w:p w14:paraId="76CD499D" w14:textId="735510DF" w:rsidR="00FA6A0E" w:rsidRPr="00FA6A0E" w:rsidRDefault="00FA6A0E" w:rsidP="00FA6A0E">
            <w:pPr>
              <w:rPr>
                <w:sz w:val="28"/>
                <w:szCs w:val="24"/>
              </w:rPr>
            </w:pPr>
          </w:p>
        </w:tc>
      </w:tr>
    </w:tbl>
    <w:p w14:paraId="2C6AA0AC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782E1" w14:textId="77777777" w:rsidR="005926F3" w:rsidRDefault="005926F3" w:rsidP="0068194B">
      <w:r>
        <w:separator/>
      </w:r>
    </w:p>
    <w:p w14:paraId="3694DE89" w14:textId="77777777" w:rsidR="005926F3" w:rsidRDefault="005926F3"/>
    <w:p w14:paraId="0829FDB9" w14:textId="77777777" w:rsidR="005926F3" w:rsidRDefault="005926F3"/>
  </w:endnote>
  <w:endnote w:type="continuationSeparator" w:id="0">
    <w:p w14:paraId="238818CB" w14:textId="77777777" w:rsidR="005926F3" w:rsidRDefault="005926F3" w:rsidP="0068194B">
      <w:r>
        <w:continuationSeparator/>
      </w:r>
    </w:p>
    <w:p w14:paraId="372BE6E2" w14:textId="77777777" w:rsidR="005926F3" w:rsidRDefault="005926F3"/>
    <w:p w14:paraId="2A453C5A" w14:textId="77777777" w:rsidR="005926F3" w:rsidRDefault="005926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026C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D6504" w14:textId="77777777" w:rsidR="005926F3" w:rsidRDefault="005926F3" w:rsidP="0068194B">
      <w:r>
        <w:separator/>
      </w:r>
    </w:p>
    <w:p w14:paraId="64A94D0D" w14:textId="77777777" w:rsidR="005926F3" w:rsidRDefault="005926F3"/>
    <w:p w14:paraId="4DFDDCA4" w14:textId="77777777" w:rsidR="005926F3" w:rsidRDefault="005926F3"/>
  </w:footnote>
  <w:footnote w:type="continuationSeparator" w:id="0">
    <w:p w14:paraId="50176143" w14:textId="77777777" w:rsidR="005926F3" w:rsidRDefault="005926F3" w:rsidP="0068194B">
      <w:r>
        <w:continuationSeparator/>
      </w:r>
    </w:p>
    <w:p w14:paraId="2BFB15DE" w14:textId="77777777" w:rsidR="005926F3" w:rsidRDefault="005926F3"/>
    <w:p w14:paraId="5A82A6E9" w14:textId="77777777" w:rsidR="005926F3" w:rsidRDefault="005926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F0DC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358C02" wp14:editId="1448DA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ADC0C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D8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926F3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6A0E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11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p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2020-12-09T23:56:00Z</dcterms:created>
  <dcterms:modified xsi:type="dcterms:W3CDTF">2020-12-10T00:16:00Z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