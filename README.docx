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EE6A6C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85D4F0B" w14:textId="64D95878" w:rsidR="00692703" w:rsidRPr="00CF1A49" w:rsidRDefault="006D1FA9" w:rsidP="00913946">
            <w:pPr>
              <w:pStyle w:val="Title"/>
            </w:pPr>
            <w:r>
              <w:t>Bone Voyage</w:t>
            </w:r>
          </w:p>
          <w:p w14:paraId="5EAE5946" w14:textId="7ECE4715" w:rsidR="00692703" w:rsidRPr="00CF1A49" w:rsidRDefault="006D1FA9" w:rsidP="00913946">
            <w:pPr>
              <w:pStyle w:val="ContactInfo"/>
              <w:contextualSpacing w:val="0"/>
            </w:pPr>
            <w:r>
              <w:t>READ ME</w:t>
            </w:r>
          </w:p>
          <w:p w14:paraId="61A3AB11" w14:textId="5CFFEE39" w:rsidR="00692703" w:rsidRPr="00CF1A49" w:rsidRDefault="006D1FA9" w:rsidP="00913946">
            <w:pPr>
              <w:pStyle w:val="ContactInfoEmphasis"/>
              <w:contextualSpacing w:val="0"/>
            </w:pPr>
            <w:r w:rsidRPr="006D1FA9">
              <w:rPr>
                <w:color w:val="52D890" w:themeColor="accent1" w:themeTint="99"/>
              </w:rPr>
              <w:t xml:space="preserve">Alexander O’Brien, </w:t>
            </w:r>
            <w:proofErr w:type="spellStart"/>
            <w:r w:rsidRPr="006D1FA9">
              <w:rPr>
                <w:color w:val="52D890" w:themeColor="accent1" w:themeTint="99"/>
              </w:rPr>
              <w:t>Harri</w:t>
            </w:r>
            <w:proofErr w:type="spellEnd"/>
            <w:r w:rsidRPr="006D1FA9">
              <w:rPr>
                <w:color w:val="52D890" w:themeColor="accent1" w:themeTint="99"/>
              </w:rPr>
              <w:t xml:space="preserve"> Prasad, </w:t>
            </w:r>
            <w:proofErr w:type="spellStart"/>
            <w:r w:rsidRPr="006D1FA9">
              <w:rPr>
                <w:color w:val="52D890" w:themeColor="accent1" w:themeTint="99"/>
              </w:rPr>
              <w:t>Hongyuan</w:t>
            </w:r>
            <w:proofErr w:type="spellEnd"/>
            <w:r w:rsidRPr="006D1FA9">
              <w:rPr>
                <w:color w:val="52D890" w:themeColor="accent1" w:themeTint="99"/>
              </w:rPr>
              <w:t xml:space="preserve"> Wei, Peggy Wong</w:t>
            </w:r>
          </w:p>
        </w:tc>
      </w:tr>
      <w:tr w:rsidR="005579C9" w:rsidRPr="00CF1A49" w14:paraId="210F7DB5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19A21CC" w14:textId="77777777" w:rsidR="005579C9" w:rsidRDefault="005579C9" w:rsidP="005579C9"/>
        </w:tc>
      </w:tr>
    </w:tbl>
    <w:p w14:paraId="6E0CE209" w14:textId="77777777"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14:paraId="2D44626D" w14:textId="77777777" w:rsidTr="00BB7E51">
        <w:trPr>
          <w:trHeight w:val="8914"/>
        </w:trPr>
        <w:tc>
          <w:tcPr>
            <w:tcW w:w="9290" w:type="dxa"/>
          </w:tcPr>
          <w:p w14:paraId="197A1B05" w14:textId="0EAF0A9C" w:rsidR="005579C9" w:rsidRPr="006D1FA9" w:rsidRDefault="006D1FA9" w:rsidP="00BB7E51">
            <w:pPr>
              <w:pStyle w:val="Heading2"/>
              <w:outlineLvl w:val="1"/>
              <w:rPr>
                <w:color w:val="52D890" w:themeColor="accent1" w:themeTint="99"/>
                <w:sz w:val="28"/>
                <w:szCs w:val="28"/>
              </w:rPr>
            </w:pPr>
            <w:r w:rsidRPr="006D1FA9">
              <w:rPr>
                <w:color w:val="52D890" w:themeColor="accent1" w:themeTint="99"/>
                <w:sz w:val="28"/>
                <w:szCs w:val="28"/>
              </w:rPr>
              <w:t>Installation instructions</w:t>
            </w:r>
          </w:p>
          <w:p w14:paraId="2421EE37" w14:textId="0CBB34CA" w:rsidR="006D1FA9" w:rsidRDefault="006D1FA9" w:rsidP="005579C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Unzip the file labelled “BoneVoyage</w:t>
            </w:r>
            <w:r w:rsidR="006373E9">
              <w:rPr>
                <w:sz w:val="28"/>
                <w:szCs w:val="24"/>
              </w:rPr>
              <w:t>.zip</w:t>
            </w:r>
            <w:r>
              <w:rPr>
                <w:sz w:val="28"/>
                <w:szCs w:val="24"/>
              </w:rPr>
              <w:t>” and open the nogroup-2 folder. In this folder</w:t>
            </w:r>
            <w:r w:rsidR="006373E9">
              <w:rPr>
                <w:sz w:val="28"/>
                <w:szCs w:val="24"/>
              </w:rPr>
              <w:t>,</w:t>
            </w:r>
            <w:r>
              <w:rPr>
                <w:sz w:val="28"/>
                <w:szCs w:val="24"/>
              </w:rPr>
              <w:t xml:space="preserve"> there is a </w:t>
            </w:r>
            <w:r w:rsidRPr="006D1FA9">
              <w:rPr>
                <w:b/>
                <w:bCs/>
                <w:color w:val="52D890" w:themeColor="accent1" w:themeTint="99"/>
                <w:sz w:val="28"/>
                <w:szCs w:val="24"/>
              </w:rPr>
              <w:t>main.py</w:t>
            </w:r>
            <w:r w:rsidRPr="006D1FA9">
              <w:rPr>
                <w:color w:val="52D890" w:themeColor="accent1" w:themeTint="99"/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document which can be opened in a python environment and ran to produce the full game. </w:t>
            </w:r>
          </w:p>
          <w:p w14:paraId="499E7FA1" w14:textId="60930FC3" w:rsidR="00AE7790" w:rsidRDefault="00AE7790" w:rsidP="005579C9">
            <w:pPr>
              <w:rPr>
                <w:sz w:val="28"/>
                <w:szCs w:val="24"/>
              </w:rPr>
            </w:pPr>
          </w:p>
          <w:p w14:paraId="04D0A899" w14:textId="0D336582" w:rsidR="00AE7790" w:rsidRPr="00AE7790" w:rsidRDefault="00AE7790" w:rsidP="00AE7790">
            <w:pPr>
              <w:pStyle w:val="Heading2"/>
              <w:outlineLvl w:val="1"/>
              <w:rPr>
                <w:color w:val="52D890" w:themeColor="accent1" w:themeTint="99"/>
                <w:sz w:val="28"/>
                <w:szCs w:val="28"/>
              </w:rPr>
            </w:pPr>
            <w:r w:rsidRPr="00AE7790">
              <w:rPr>
                <w:color w:val="52D890" w:themeColor="accent1" w:themeTint="99"/>
                <w:sz w:val="28"/>
                <w:szCs w:val="28"/>
              </w:rPr>
              <w:t>folder contents</w:t>
            </w:r>
          </w:p>
          <w:p w14:paraId="6B2B43A3" w14:textId="7289D967" w:rsidR="006D1FA9" w:rsidRPr="006D1FA9" w:rsidRDefault="006D1FA9" w:rsidP="005579C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The documents </w:t>
            </w:r>
            <w:r w:rsidRPr="006D1FA9">
              <w:rPr>
                <w:b/>
                <w:bCs/>
                <w:color w:val="52D890" w:themeColor="accent1" w:themeTint="99"/>
                <w:sz w:val="28"/>
                <w:szCs w:val="24"/>
              </w:rPr>
              <w:t>game.py</w:t>
            </w:r>
            <w:r w:rsidRPr="006D1FA9">
              <w:rPr>
                <w:color w:val="52D890" w:themeColor="accent1" w:themeTint="99"/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and </w:t>
            </w:r>
            <w:r w:rsidRPr="006D1FA9">
              <w:rPr>
                <w:b/>
                <w:bCs/>
                <w:color w:val="52D890" w:themeColor="accent1" w:themeTint="99"/>
                <w:sz w:val="28"/>
                <w:szCs w:val="24"/>
              </w:rPr>
              <w:t>boss.py</w:t>
            </w:r>
            <w:r>
              <w:rPr>
                <w:b/>
                <w:bCs/>
                <w:color w:val="52D890" w:themeColor="accent1" w:themeTint="99"/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are </w:t>
            </w:r>
            <w:r w:rsidRPr="006D1FA9">
              <w:rPr>
                <w:b/>
                <w:bCs/>
                <w:color w:val="52D890" w:themeColor="accent1" w:themeTint="99"/>
                <w:sz w:val="28"/>
                <w:szCs w:val="24"/>
              </w:rPr>
              <w:t>not</w:t>
            </w:r>
            <w:r>
              <w:rPr>
                <w:sz w:val="28"/>
                <w:szCs w:val="24"/>
              </w:rPr>
              <w:t xml:space="preserve"> to be </w:t>
            </w:r>
            <w:r w:rsidR="006373E9">
              <w:rPr>
                <w:sz w:val="28"/>
                <w:szCs w:val="24"/>
              </w:rPr>
              <w:t>executed</w:t>
            </w:r>
            <w:r>
              <w:rPr>
                <w:sz w:val="28"/>
                <w:szCs w:val="24"/>
              </w:rPr>
              <w:t xml:space="preserve"> individually, game.py contains code for the main game and boss.py contains code for the boss level. </w:t>
            </w:r>
          </w:p>
          <w:p w14:paraId="0D12EB93" w14:textId="05B0BD90" w:rsidR="006D1FA9" w:rsidRPr="00AE7790" w:rsidRDefault="006D1FA9" w:rsidP="005579C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The utils folder contains a </w:t>
            </w:r>
            <w:r w:rsidR="006373E9">
              <w:rPr>
                <w:sz w:val="28"/>
                <w:szCs w:val="24"/>
              </w:rPr>
              <w:t>*</w:t>
            </w:r>
            <w:r>
              <w:rPr>
                <w:sz w:val="28"/>
                <w:szCs w:val="24"/>
              </w:rPr>
              <w:t>.</w:t>
            </w:r>
            <w:proofErr w:type="spellStart"/>
            <w:r>
              <w:rPr>
                <w:sz w:val="28"/>
                <w:szCs w:val="24"/>
              </w:rPr>
              <w:t>py</w:t>
            </w:r>
            <w:proofErr w:type="spellEnd"/>
            <w:r>
              <w:rPr>
                <w:sz w:val="28"/>
                <w:szCs w:val="24"/>
              </w:rPr>
              <w:t xml:space="preserve"> file for </w:t>
            </w:r>
            <w:proofErr w:type="gramStart"/>
            <w:r>
              <w:rPr>
                <w:sz w:val="28"/>
                <w:szCs w:val="24"/>
              </w:rPr>
              <w:t>each individual</w:t>
            </w:r>
            <w:proofErr w:type="gramEnd"/>
            <w:r>
              <w:rPr>
                <w:sz w:val="28"/>
                <w:szCs w:val="24"/>
              </w:rPr>
              <w:t xml:space="preserve"> in the group, containing any extra functions </w:t>
            </w:r>
            <w:r w:rsidR="00AE7790">
              <w:rPr>
                <w:sz w:val="28"/>
                <w:szCs w:val="24"/>
              </w:rPr>
              <w:t>needed in</w:t>
            </w:r>
            <w:r w:rsidR="006373E9">
              <w:rPr>
                <w:sz w:val="28"/>
                <w:szCs w:val="24"/>
              </w:rPr>
              <w:t>-</w:t>
            </w:r>
            <w:r w:rsidR="00AE7790">
              <w:rPr>
                <w:sz w:val="28"/>
                <w:szCs w:val="24"/>
              </w:rPr>
              <w:t xml:space="preserve">game, these functions are all </w:t>
            </w:r>
            <w:proofErr w:type="spellStart"/>
            <w:r w:rsidR="00AE7790">
              <w:rPr>
                <w:sz w:val="28"/>
                <w:szCs w:val="24"/>
              </w:rPr>
              <w:t>funne</w:t>
            </w:r>
            <w:r w:rsidR="006373E9">
              <w:rPr>
                <w:sz w:val="28"/>
                <w:szCs w:val="24"/>
              </w:rPr>
              <w:t>l</w:t>
            </w:r>
            <w:r w:rsidR="00AE7790">
              <w:rPr>
                <w:sz w:val="28"/>
                <w:szCs w:val="24"/>
              </w:rPr>
              <w:t>led</w:t>
            </w:r>
            <w:proofErr w:type="spellEnd"/>
            <w:r w:rsidR="00AE7790">
              <w:rPr>
                <w:sz w:val="28"/>
                <w:szCs w:val="24"/>
              </w:rPr>
              <w:t xml:space="preserve"> into the </w:t>
            </w:r>
            <w:r w:rsidR="00AE7790" w:rsidRPr="00AE7790">
              <w:rPr>
                <w:b/>
                <w:bCs/>
                <w:color w:val="52D890" w:themeColor="accent1" w:themeTint="99"/>
                <w:sz w:val="28"/>
                <w:szCs w:val="24"/>
              </w:rPr>
              <w:t>engine.py</w:t>
            </w:r>
            <w:r w:rsidR="00AE7790" w:rsidRPr="00AE7790">
              <w:rPr>
                <w:color w:val="52D890" w:themeColor="accent1" w:themeTint="99"/>
                <w:sz w:val="28"/>
                <w:szCs w:val="24"/>
              </w:rPr>
              <w:t xml:space="preserve"> </w:t>
            </w:r>
            <w:r w:rsidR="006373E9" w:rsidRPr="006373E9">
              <w:rPr>
                <w:sz w:val="28"/>
                <w:szCs w:val="24"/>
              </w:rPr>
              <w:t xml:space="preserve">script </w:t>
            </w:r>
            <w:r w:rsidR="00AE7790">
              <w:rPr>
                <w:sz w:val="28"/>
                <w:szCs w:val="24"/>
              </w:rPr>
              <w:t>which</w:t>
            </w:r>
            <w:r w:rsidR="006373E9">
              <w:rPr>
                <w:sz w:val="28"/>
                <w:szCs w:val="24"/>
              </w:rPr>
              <w:t>,</w:t>
            </w:r>
            <w:r w:rsidR="00AE7790">
              <w:rPr>
                <w:sz w:val="28"/>
                <w:szCs w:val="24"/>
              </w:rPr>
              <w:t xml:space="preserve"> is imported to the other files.</w:t>
            </w:r>
          </w:p>
          <w:p w14:paraId="37920CED" w14:textId="77777777" w:rsidR="006D1FA9" w:rsidRDefault="006D1FA9" w:rsidP="005579C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Images can be found in the images folder and sound can be found in the sound folder. </w:t>
            </w:r>
          </w:p>
          <w:p w14:paraId="32C7924D" w14:textId="6AC94596" w:rsidR="006D1FA9" w:rsidRPr="006D1FA9" w:rsidRDefault="006D1FA9" w:rsidP="005579C9">
            <w:pPr>
              <w:rPr>
                <w:sz w:val="28"/>
                <w:szCs w:val="24"/>
              </w:rPr>
            </w:pPr>
          </w:p>
        </w:tc>
      </w:tr>
    </w:tbl>
    <w:p w14:paraId="3380A9E5" w14:textId="77777777"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CD40B" w14:textId="77777777" w:rsidR="000B74C3" w:rsidRDefault="000B74C3" w:rsidP="0068194B">
      <w:r>
        <w:separator/>
      </w:r>
    </w:p>
    <w:p w14:paraId="107FAF39" w14:textId="77777777" w:rsidR="000B74C3" w:rsidRDefault="000B74C3"/>
    <w:p w14:paraId="0D71CFB0" w14:textId="77777777" w:rsidR="000B74C3" w:rsidRDefault="000B74C3"/>
  </w:endnote>
  <w:endnote w:type="continuationSeparator" w:id="0">
    <w:p w14:paraId="4B3237F6" w14:textId="77777777" w:rsidR="000B74C3" w:rsidRDefault="000B74C3" w:rsidP="0068194B">
      <w:r>
        <w:continuationSeparator/>
      </w:r>
    </w:p>
    <w:p w14:paraId="6099C576" w14:textId="77777777" w:rsidR="000B74C3" w:rsidRDefault="000B74C3"/>
    <w:p w14:paraId="06392BB1" w14:textId="77777777" w:rsidR="000B74C3" w:rsidRDefault="000B74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28F6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2BCD9" w14:textId="77777777" w:rsidR="000B74C3" w:rsidRDefault="000B74C3" w:rsidP="0068194B">
      <w:r>
        <w:separator/>
      </w:r>
    </w:p>
    <w:p w14:paraId="15239E89" w14:textId="77777777" w:rsidR="000B74C3" w:rsidRDefault="000B74C3"/>
    <w:p w14:paraId="1285AF1C" w14:textId="77777777" w:rsidR="000B74C3" w:rsidRDefault="000B74C3"/>
  </w:footnote>
  <w:footnote w:type="continuationSeparator" w:id="0">
    <w:p w14:paraId="42AF301D" w14:textId="77777777" w:rsidR="000B74C3" w:rsidRDefault="000B74C3" w:rsidP="0068194B">
      <w:r>
        <w:continuationSeparator/>
      </w:r>
    </w:p>
    <w:p w14:paraId="55D58F57" w14:textId="77777777" w:rsidR="000B74C3" w:rsidRDefault="000B74C3"/>
    <w:p w14:paraId="7CE8EF64" w14:textId="77777777" w:rsidR="000B74C3" w:rsidRDefault="000B74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2970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C84139" wp14:editId="517B10D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F78CC66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wNzMyMTU2tzQ2sTBX0lEKTi0uzszPAykwrAUAef9o4CwAAAA="/>
  </w:docVars>
  <w:rsids>
    <w:rsidRoot w:val="006D1FA9"/>
    <w:rsid w:val="000001EF"/>
    <w:rsid w:val="00007322"/>
    <w:rsid w:val="00007728"/>
    <w:rsid w:val="00024584"/>
    <w:rsid w:val="00024730"/>
    <w:rsid w:val="00055E95"/>
    <w:rsid w:val="0007021F"/>
    <w:rsid w:val="000B2BA5"/>
    <w:rsid w:val="000B74C3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78BA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373E9"/>
    <w:rsid w:val="006618E9"/>
    <w:rsid w:val="00664399"/>
    <w:rsid w:val="0068194B"/>
    <w:rsid w:val="00692703"/>
    <w:rsid w:val="006A1962"/>
    <w:rsid w:val="006B5D48"/>
    <w:rsid w:val="006B7D7B"/>
    <w:rsid w:val="006C1A5E"/>
    <w:rsid w:val="006D1FA9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E779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D81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gp\AppData\Roaming\Microsoft\Templates\Modern%20chronological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2020-12-10T11:28:00Z</dcterms:created>
  <dcterms:modified xsi:type="dcterms:W3CDTF">2020-12-10T12:18:00Z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